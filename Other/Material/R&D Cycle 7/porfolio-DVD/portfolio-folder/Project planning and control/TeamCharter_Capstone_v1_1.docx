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A5983" w14:textId="77777777" w:rsidR="00F57B00" w:rsidRDefault="00240F1C">
      <w:pPr>
        <w:pStyle w:val="Title"/>
      </w:pPr>
      <w:sdt>
        <w:sdtPr>
          <w:alias w:val="Company Name"/>
          <w:tag w:val=""/>
          <w:id w:val="1501239775"/>
          <w:placeholder>
            <w:docPart w:val="77CD234C68264F878FCDA61A3F479F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44BBC">
            <w:t>R&amp;D Kitty team</w:t>
          </w:r>
        </w:sdtContent>
      </w:sdt>
      <w:r w:rsidR="009A33BA">
        <w:br/>
      </w:r>
      <w:r w:rsidR="00B44BBC">
        <w:t xml:space="preserve">     charter</w:t>
      </w:r>
    </w:p>
    <w:p w14:paraId="588A5984" w14:textId="33045190" w:rsidR="00F57B00" w:rsidRDefault="007D4B03">
      <w:pPr>
        <w:pStyle w:val="Subtitle"/>
      </w:pPr>
      <w:r>
        <w:t>Together, we’re stronger!</w:t>
      </w:r>
    </w:p>
    <w:p w14:paraId="588A5985" w14:textId="77777777" w:rsidR="00F57B00" w:rsidRDefault="00B44BBC">
      <w:pPr>
        <w:pStyle w:val="Heading1"/>
      </w:pPr>
      <w:r>
        <w:t>COMMON GOALS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621"/>
        <w:gridCol w:w="9459"/>
      </w:tblGrid>
      <w:tr w:rsidR="00F57B00" w14:paraId="588A59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8A5986" w14:textId="77777777" w:rsidR="00F57B00" w:rsidRDefault="00F57B00"/>
        </w:tc>
        <w:tc>
          <w:tcPr>
            <w:tcW w:w="4692" w:type="pct"/>
          </w:tcPr>
          <w:p w14:paraId="588A5987" w14:textId="77777777" w:rsidR="00F57B00" w:rsidRDefault="00B44BB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4BBC">
              <w:t>Our common goals are to work together help each other grow our technical skills, personalities and maturities in a respectful environment. We aim to accomplish successful outcomes with our R&amp;D Project and resolve conflicts directly in time.</w:t>
            </w:r>
          </w:p>
        </w:tc>
      </w:tr>
    </w:tbl>
    <w:p w14:paraId="588A5989" w14:textId="77777777" w:rsidR="00F57B00" w:rsidRDefault="00B44BBC" w:rsidP="00B44BBC">
      <w:pPr>
        <w:pStyle w:val="Heading2"/>
      </w:pPr>
      <w:r>
        <w:t>Core Values</w:t>
      </w:r>
    </w:p>
    <w:p w14:paraId="588A598A" w14:textId="77777777" w:rsidR="00B44BBC" w:rsidRDefault="00B44BBC" w:rsidP="00855460">
      <w:pPr>
        <w:pStyle w:val="ListBullet"/>
        <w:sectPr w:rsidR="00B44BBC" w:rsidSect="007C2FC5">
          <w:headerReference w:type="default" r:id="rId12"/>
          <w:pgSz w:w="12240" w:h="15840" w:code="1"/>
          <w:pgMar w:top="1440" w:right="1080" w:bottom="1440" w:left="1080" w:header="720" w:footer="864" w:gutter="0"/>
          <w:cols w:space="720"/>
          <w:docGrid w:linePitch="360"/>
        </w:sectPr>
      </w:pPr>
    </w:p>
    <w:p w14:paraId="588A598B" w14:textId="77777777" w:rsidR="00B44BBC" w:rsidRPr="00B44BBC" w:rsidRDefault="00B44BBC" w:rsidP="00855460">
      <w:pPr>
        <w:pStyle w:val="ListBullet"/>
      </w:pPr>
      <w:r w:rsidRPr="00B44BBC">
        <w:t>Respect</w:t>
      </w:r>
    </w:p>
    <w:p w14:paraId="588A598C" w14:textId="77777777" w:rsidR="00B44BBC" w:rsidRDefault="00B44BBC" w:rsidP="005415DB">
      <w:pPr>
        <w:pStyle w:val="ListBullet"/>
      </w:pPr>
      <w:r w:rsidRPr="00B44BBC">
        <w:t>Honesty</w:t>
      </w:r>
    </w:p>
    <w:p w14:paraId="588A598D" w14:textId="7ADDDB27" w:rsidR="00B44BBC" w:rsidRDefault="00240F1C" w:rsidP="000716F8">
      <w:pPr>
        <w:pStyle w:val="ListBullet"/>
      </w:pPr>
      <w:r>
        <w:t>Diversity</w:t>
      </w:r>
    </w:p>
    <w:p w14:paraId="588A598E" w14:textId="6443C213" w:rsidR="00B44BBC" w:rsidRDefault="00240F1C" w:rsidP="00F47699">
      <w:pPr>
        <w:pStyle w:val="ListBullet"/>
      </w:pPr>
      <w:r>
        <w:t>Teamwork</w:t>
      </w:r>
    </w:p>
    <w:p w14:paraId="588A598F" w14:textId="2FDCC2B6" w:rsidR="00B44BBC" w:rsidRDefault="00240F1C" w:rsidP="001060B1">
      <w:pPr>
        <w:pStyle w:val="ListBullet"/>
      </w:pPr>
      <w:r>
        <w:t>Professionalism</w:t>
      </w:r>
    </w:p>
    <w:p w14:paraId="588A5990" w14:textId="77777777" w:rsidR="00B44BBC" w:rsidRDefault="00B44BBC" w:rsidP="00205528">
      <w:pPr>
        <w:pStyle w:val="ListBullet"/>
      </w:pPr>
      <w:r w:rsidRPr="00B44BBC">
        <w:t>Flexibility</w:t>
      </w:r>
    </w:p>
    <w:p w14:paraId="588A5991" w14:textId="77777777" w:rsidR="00984193" w:rsidRDefault="00984193" w:rsidP="00B44BBC">
      <w:pPr>
        <w:pStyle w:val="ListBullet"/>
      </w:pPr>
      <w:r>
        <w:t>Creativity</w:t>
      </w:r>
    </w:p>
    <w:p w14:paraId="1B03B894" w14:textId="6369747C" w:rsidR="00240F1C" w:rsidRDefault="00240F1C" w:rsidP="00B44BBC">
      <w:pPr>
        <w:pStyle w:val="ListBullet"/>
      </w:pPr>
      <w:r>
        <w:t>Passion</w:t>
      </w:r>
    </w:p>
    <w:p w14:paraId="588A5992" w14:textId="743A403B" w:rsidR="00984193" w:rsidRPr="00984193" w:rsidRDefault="00240F1C" w:rsidP="00B44BBC">
      <w:pPr>
        <w:pStyle w:val="ListBullet"/>
      </w:pPr>
      <w:r>
        <w:t>Excellence</w:t>
      </w:r>
    </w:p>
    <w:p w14:paraId="588A5993" w14:textId="77777777" w:rsidR="00984193" w:rsidRDefault="00984193" w:rsidP="00B44BBC">
      <w:pPr>
        <w:pStyle w:val="Heading2"/>
        <w:sectPr w:rsidR="00984193" w:rsidSect="00984193">
          <w:type w:val="continuous"/>
          <w:pgSz w:w="12240" w:h="15840" w:code="1"/>
          <w:pgMar w:top="1440" w:right="1440" w:bottom="1440" w:left="1440" w:header="720" w:footer="864" w:gutter="0"/>
          <w:cols w:num="3" w:space="720"/>
          <w:docGrid w:linePitch="360"/>
        </w:sectPr>
      </w:pPr>
    </w:p>
    <w:p w14:paraId="588A5994" w14:textId="77777777" w:rsidR="00F57B00" w:rsidRDefault="00F16022" w:rsidP="00B44BBC">
      <w:pPr>
        <w:pStyle w:val="Heading2"/>
      </w:pPr>
      <w:r w:rsidRPr="00F16022">
        <w:t>Potential obstacles</w:t>
      </w:r>
    </w:p>
    <w:p w14:paraId="588A5995" w14:textId="77777777" w:rsidR="00F57B00" w:rsidRDefault="00F16022">
      <w:pPr>
        <w:pStyle w:val="NoSpacing"/>
      </w:pPr>
      <w:r w:rsidRPr="00F16022">
        <w:t>There are several obstacles that may hinder our progress.  However, understanding these obstacles and being proactive about the solutions will help to avoid potential conflicts.</w:t>
      </w:r>
      <w:r>
        <w:t xml:space="preserve"> </w:t>
      </w:r>
      <w:r w:rsidRPr="00F16022">
        <w:t>These potential conflicts include:</w:t>
      </w:r>
    </w:p>
    <w:p w14:paraId="588A5996" w14:textId="77777777" w:rsidR="00F16022" w:rsidRDefault="00F16022" w:rsidP="00F16022">
      <w:pPr>
        <w:pStyle w:val="ListBullet"/>
      </w:pPr>
      <w:r w:rsidRPr="00F16022">
        <w:t>Personal commitments such as lovers, dogs, other home responsibilities :).</w:t>
      </w:r>
    </w:p>
    <w:p w14:paraId="588A5997" w14:textId="77777777" w:rsidR="00F57B00" w:rsidRDefault="00F16022" w:rsidP="00F16022">
      <w:pPr>
        <w:pStyle w:val="ListBullet"/>
      </w:pPr>
      <w:r w:rsidRPr="00F16022">
        <w:t>School commitments including clubs, activities, etc.</w:t>
      </w:r>
    </w:p>
    <w:p w14:paraId="588A5998" w14:textId="77777777" w:rsidR="00F16022" w:rsidRDefault="00F16022" w:rsidP="00F16022">
      <w:pPr>
        <w:pStyle w:val="ListBullet"/>
      </w:pPr>
      <w:r w:rsidRPr="00F16022">
        <w:t>Poor communication</w:t>
      </w:r>
    </w:p>
    <w:p w14:paraId="588A5999" w14:textId="77777777" w:rsidR="00F16022" w:rsidRDefault="00F16022" w:rsidP="00F16022">
      <w:pPr>
        <w:pStyle w:val="ListBullet"/>
      </w:pPr>
      <w:r w:rsidRPr="00F16022">
        <w:t xml:space="preserve">Poorly defined roles (for </w:t>
      </w:r>
      <w:r>
        <w:t>tasks</w:t>
      </w:r>
      <w:r w:rsidRPr="00F16022">
        <w:t xml:space="preserve"> and/or group work)</w:t>
      </w:r>
    </w:p>
    <w:p w14:paraId="588A599A" w14:textId="77777777" w:rsidR="00F16022" w:rsidRDefault="00513203" w:rsidP="00513203">
      <w:pPr>
        <w:pStyle w:val="ListBullet"/>
      </w:pPr>
      <w:r w:rsidRPr="00513203">
        <w:t>Unresolved Conflict</w:t>
      </w:r>
    </w:p>
    <w:p w14:paraId="588A599B" w14:textId="77777777" w:rsidR="00513203" w:rsidRDefault="00513203" w:rsidP="00513203">
      <w:pPr>
        <w:pStyle w:val="ListBullet"/>
        <w:numPr>
          <w:ilvl w:val="1"/>
          <w:numId w:val="2"/>
        </w:numPr>
      </w:pPr>
      <w:r w:rsidRPr="00513203">
        <w:t>Personal</w:t>
      </w:r>
    </w:p>
    <w:p w14:paraId="588A599C" w14:textId="77777777" w:rsidR="00513203" w:rsidRDefault="00513203" w:rsidP="00513203">
      <w:pPr>
        <w:pStyle w:val="ListBullet"/>
        <w:numPr>
          <w:ilvl w:val="1"/>
          <w:numId w:val="2"/>
        </w:numPr>
      </w:pPr>
      <w:r w:rsidRPr="00513203">
        <w:t>Academic</w:t>
      </w:r>
      <w:bookmarkStart w:id="0" w:name="_GoBack"/>
      <w:bookmarkEnd w:id="0"/>
    </w:p>
    <w:p w14:paraId="588A599D" w14:textId="77777777" w:rsidR="00513203" w:rsidRDefault="00513203" w:rsidP="00852823">
      <w:pPr>
        <w:pStyle w:val="ListBullet"/>
        <w:numPr>
          <w:ilvl w:val="0"/>
          <w:numId w:val="0"/>
        </w:numPr>
      </w:pPr>
      <w:r>
        <w:t>We will address these conflicts by applying our core values and shared goals to handle each situation as it presents itself.</w:t>
      </w:r>
    </w:p>
    <w:p w14:paraId="588A599E" w14:textId="77777777" w:rsidR="00F57B00" w:rsidRDefault="00FA09FD">
      <w:pPr>
        <w:pStyle w:val="Heading2"/>
      </w:pPr>
      <w:r w:rsidRPr="00FA09FD">
        <w:t>Ground rules</w:t>
      </w:r>
    </w:p>
    <w:p w14:paraId="588A599F" w14:textId="77777777" w:rsidR="00F57B00" w:rsidRDefault="00FA09FD">
      <w:pPr>
        <w:pStyle w:val="NoSpacing"/>
      </w:pPr>
      <w:r w:rsidRPr="00FA09FD">
        <w:t>We expect that team members:</w:t>
      </w:r>
    </w:p>
    <w:p w14:paraId="588A59A0" w14:textId="77777777" w:rsidR="00FA09FD" w:rsidRDefault="00FA09FD" w:rsidP="00FA09FD">
      <w:pPr>
        <w:pStyle w:val="ListBullet"/>
      </w:pPr>
      <w:r w:rsidRPr="00FA09FD">
        <w:t>Be on time</w:t>
      </w:r>
    </w:p>
    <w:p w14:paraId="588A59A1" w14:textId="77777777" w:rsidR="00FA09FD" w:rsidRDefault="00FA09FD" w:rsidP="00FA09FD">
      <w:pPr>
        <w:pStyle w:val="ListBullet"/>
      </w:pPr>
      <w:r w:rsidRPr="00FA09FD">
        <w:t>Do his/her part</w:t>
      </w:r>
    </w:p>
    <w:p w14:paraId="588A59A2" w14:textId="77777777" w:rsidR="00FA09FD" w:rsidRDefault="00FA09FD" w:rsidP="00FA09FD">
      <w:pPr>
        <w:pStyle w:val="ListBullet"/>
      </w:pPr>
      <w:r w:rsidRPr="00FA09FD">
        <w:t>Contribute to the group in discussions and work</w:t>
      </w:r>
    </w:p>
    <w:p w14:paraId="588A59A3" w14:textId="77777777" w:rsidR="00F57B00" w:rsidRDefault="00FA09FD" w:rsidP="00FA09FD">
      <w:pPr>
        <w:pStyle w:val="ListBullet"/>
        <w:numPr>
          <w:ilvl w:val="0"/>
          <w:numId w:val="0"/>
        </w:numPr>
      </w:pPr>
      <w:r w:rsidRPr="00FA09FD">
        <w:t>If ground rules are violated, we’ve established the following consequences:</w:t>
      </w:r>
    </w:p>
    <w:p w14:paraId="588A59A4" w14:textId="77777777" w:rsidR="00FA09FD" w:rsidRDefault="00FA09FD" w:rsidP="00FA09FD">
      <w:pPr>
        <w:pStyle w:val="ListBullet"/>
      </w:pPr>
      <w:r w:rsidRPr="00FA09FD">
        <w:t>Lateness</w:t>
      </w:r>
    </w:p>
    <w:p w14:paraId="588A59A5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 xml:space="preserve">One offense: receive </w:t>
      </w:r>
      <w:r w:rsidR="00C743CD">
        <w:t>a fine of 5,000 VND</w:t>
      </w:r>
    </w:p>
    <w:p w14:paraId="588A59A6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>Two offenses</w:t>
      </w:r>
      <w:r w:rsidR="008B67B0">
        <w:t>:</w:t>
      </w:r>
      <w:r w:rsidR="00C743CD" w:rsidRPr="00C743CD">
        <w:t xml:space="preserve"> </w:t>
      </w:r>
      <w:r w:rsidR="00C743CD" w:rsidRPr="00FA09FD">
        <w:t xml:space="preserve">receive </w:t>
      </w:r>
      <w:r w:rsidR="00C743CD">
        <w:t>a fine of 5,000 VND</w:t>
      </w:r>
    </w:p>
    <w:p w14:paraId="588A59A7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 xml:space="preserve">Three offenses: </w:t>
      </w:r>
      <w:r w:rsidR="00313615">
        <w:t>receive the fine of lateness. T</w:t>
      </w:r>
      <w:r w:rsidR="008B67B0">
        <w:t xml:space="preserve">eam meeting </w:t>
      </w:r>
      <w:r w:rsidR="00313615">
        <w:t>is open to warn.</w:t>
      </w:r>
    </w:p>
    <w:p w14:paraId="588A59A8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>Any lateness will result in the loss of decision making power prior to appearing at the meeting</w:t>
      </w:r>
    </w:p>
    <w:p w14:paraId="588A59A9" w14:textId="77777777" w:rsidR="00FA09FD" w:rsidRDefault="00FA09FD" w:rsidP="00FA09FD">
      <w:pPr>
        <w:pStyle w:val="ListBullet"/>
      </w:pPr>
      <w:r w:rsidRPr="00FA09FD">
        <w:t>Not completing work</w:t>
      </w:r>
    </w:p>
    <w:p w14:paraId="588A59AA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 xml:space="preserve">No credit on the </w:t>
      </w:r>
      <w:r>
        <w:t>task</w:t>
      </w:r>
    </w:p>
    <w:p w14:paraId="588A59AB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lastRenderedPageBreak/>
        <w:t>Group performance is reduced</w:t>
      </w:r>
    </w:p>
    <w:p w14:paraId="588A59AC" w14:textId="77777777" w:rsidR="00FA09FD" w:rsidRDefault="00FA09FD" w:rsidP="00FA09FD">
      <w:pPr>
        <w:pStyle w:val="ListBullet"/>
        <w:numPr>
          <w:ilvl w:val="1"/>
          <w:numId w:val="2"/>
        </w:numPr>
      </w:pPr>
      <w:r>
        <w:t xml:space="preserve">Open a whole team </w:t>
      </w:r>
      <w:r w:rsidR="008B67B0">
        <w:t>meeting</w:t>
      </w:r>
      <w:r w:rsidR="007501D8">
        <w:t xml:space="preserve"> resolve the work on time.</w:t>
      </w:r>
      <w:r w:rsidR="008B67B0">
        <w:t xml:space="preserve"> </w:t>
      </w:r>
      <w:r w:rsidR="007501D8">
        <w:t xml:space="preserve">If the person in charge cannot complete the work due to </w:t>
      </w:r>
      <w:r w:rsidR="000F45B7">
        <w:t>low</w:t>
      </w:r>
      <w:r w:rsidR="007501D8">
        <w:t xml:space="preserve"> </w:t>
      </w:r>
      <w:r w:rsidR="00E14D83">
        <w:t>sense of responsibility</w:t>
      </w:r>
      <w:r w:rsidR="00A61B08">
        <w:t>, the one will be warn and receive a penalty discussed the meeting.</w:t>
      </w:r>
    </w:p>
    <w:p w14:paraId="588A59AD" w14:textId="77777777" w:rsidR="00FA09FD" w:rsidRDefault="00FA09FD" w:rsidP="00FA09FD">
      <w:pPr>
        <w:pStyle w:val="ListBullet"/>
      </w:pPr>
      <w:r w:rsidRPr="00FA09FD">
        <w:t>Not contributing in group work/discussion</w:t>
      </w:r>
    </w:p>
    <w:p w14:paraId="588A59AE" w14:textId="77777777" w:rsidR="00FA09FD" w:rsidRDefault="00FA09FD" w:rsidP="00FA09FD">
      <w:pPr>
        <w:pStyle w:val="ListBullet"/>
        <w:numPr>
          <w:ilvl w:val="1"/>
          <w:numId w:val="2"/>
        </w:numPr>
      </w:pPr>
      <w:r>
        <w:t>Call a group meeting that is nonacademic to reevaluate group goals and objectives</w:t>
      </w:r>
    </w:p>
    <w:p w14:paraId="588A59AF" w14:textId="77777777" w:rsidR="00FA09FD" w:rsidRDefault="00FA09FD" w:rsidP="00FA09FD">
      <w:pPr>
        <w:pStyle w:val="ListBullet"/>
        <w:numPr>
          <w:ilvl w:val="1"/>
          <w:numId w:val="2"/>
        </w:numPr>
      </w:pPr>
      <w:r w:rsidRPr="00FA09FD">
        <w:t>If behavior does not improve, removal from the group will be discussed</w:t>
      </w:r>
    </w:p>
    <w:p w14:paraId="588A59B0" w14:textId="77777777" w:rsidR="00FA09FD" w:rsidRDefault="00FA09FD" w:rsidP="00FA09FD">
      <w:pPr>
        <w:pStyle w:val="ListBullet"/>
        <w:numPr>
          <w:ilvl w:val="0"/>
          <w:numId w:val="0"/>
        </w:numPr>
        <w:ind w:left="432" w:hanging="288"/>
      </w:pPr>
      <w:r w:rsidRPr="00FA09FD">
        <w:t>If ground rules are followed consistently, we will have the following rewards:</w:t>
      </w:r>
    </w:p>
    <w:p w14:paraId="588A59B1" w14:textId="77777777" w:rsidR="00FA09FD" w:rsidRDefault="00FA09FD" w:rsidP="00FA09FD">
      <w:pPr>
        <w:pStyle w:val="ListBullet"/>
      </w:pPr>
      <w:r w:rsidRPr="00FA09FD">
        <w:t>Punctuality</w:t>
      </w:r>
    </w:p>
    <w:p w14:paraId="588A59B2" w14:textId="77777777" w:rsidR="00FA09FD" w:rsidRDefault="00FA09FD" w:rsidP="00FA09FD">
      <w:pPr>
        <w:pStyle w:val="ListBullet"/>
        <w:numPr>
          <w:ilvl w:val="0"/>
          <w:numId w:val="0"/>
        </w:numPr>
        <w:ind w:left="432"/>
      </w:pPr>
      <w:r w:rsidRPr="00FA09FD">
        <w:t>If everyone is on time, we will be able to get right to work and complete our tasks in a timely manner. Also, everyone is on time for every</w:t>
      </w:r>
      <w:r w:rsidR="000B0D9E">
        <w:t xml:space="preserve"> meeting, </w:t>
      </w:r>
      <w:r w:rsidRPr="00FA09FD">
        <w:t>we will all go out to have a hot pot dinner at the end of each sprint.</w:t>
      </w:r>
    </w:p>
    <w:p w14:paraId="588A59B3" w14:textId="77777777" w:rsidR="00FA09FD" w:rsidRDefault="00FA09FD" w:rsidP="00FA09FD">
      <w:pPr>
        <w:pStyle w:val="ListBullet"/>
      </w:pPr>
      <w:r w:rsidRPr="00FA09FD">
        <w:t>Completing all work</w:t>
      </w:r>
    </w:p>
    <w:p w14:paraId="588A59B4" w14:textId="77777777" w:rsidR="008C2B50" w:rsidRDefault="008C2B50" w:rsidP="008C2B50">
      <w:pPr>
        <w:pStyle w:val="ListBullet"/>
        <w:numPr>
          <w:ilvl w:val="0"/>
          <w:numId w:val="0"/>
        </w:numPr>
        <w:ind w:left="432"/>
      </w:pPr>
      <w:r>
        <w:t>If everyone completes all assignments effectively, we will be rewarded with knowledge and with high marks.</w:t>
      </w:r>
    </w:p>
    <w:p w14:paraId="588A59B5" w14:textId="77777777" w:rsidR="00FA09FD" w:rsidRDefault="00FA09FD" w:rsidP="00FA09FD">
      <w:pPr>
        <w:pStyle w:val="ListBullet"/>
      </w:pPr>
      <w:r w:rsidRPr="00FA09FD">
        <w:t>Contributing in group work and discussions</w:t>
      </w:r>
    </w:p>
    <w:p w14:paraId="588A59B6" w14:textId="77777777" w:rsidR="00FA09FD" w:rsidRDefault="008C2B50" w:rsidP="008C2B50">
      <w:pPr>
        <w:pStyle w:val="ListBullet"/>
        <w:numPr>
          <w:ilvl w:val="0"/>
          <w:numId w:val="0"/>
        </w:numPr>
        <w:ind w:left="432"/>
      </w:pPr>
      <w:r w:rsidRPr="008C2B50">
        <w:t>If everyone contributes in our group work and discussions, we will be rewarded with the shared learning experience and perspectives of our colleagues.</w:t>
      </w:r>
    </w:p>
    <w:p w14:paraId="588A59B7" w14:textId="77777777" w:rsidR="00F57B00" w:rsidRDefault="00CA065C" w:rsidP="00CA065C">
      <w:pPr>
        <w:pStyle w:val="Heading2"/>
      </w:pPr>
      <w:r w:rsidRPr="00CA065C">
        <w:t>Communication plan</w:t>
      </w:r>
    </w:p>
    <w:p w14:paraId="588A59B8" w14:textId="77777777" w:rsidR="00CA065C" w:rsidRDefault="00CA065C" w:rsidP="00CA065C">
      <w:pPr>
        <w:pStyle w:val="ListBullet"/>
      </w:pPr>
      <w:r w:rsidRPr="00CA065C">
        <w:t>Daily Meeting Time and Location (as of now):</w:t>
      </w:r>
      <w:r>
        <w:t xml:space="preserve"> </w:t>
      </w:r>
      <w:r w:rsidRPr="00CA065C">
        <w:t>9:00 every morning @Bosch</w:t>
      </w:r>
    </w:p>
    <w:p w14:paraId="588A59B9" w14:textId="77777777" w:rsidR="00F57B00" w:rsidRDefault="00CA065C" w:rsidP="00CA065C">
      <w:pPr>
        <w:pStyle w:val="ListBullet"/>
      </w:pPr>
      <w:r w:rsidRPr="00CA065C">
        <w:t>Communication Avenues: Skype business</w:t>
      </w:r>
      <w:r w:rsidR="00276897">
        <w:t xml:space="preserve"> / Face-to-face</w:t>
      </w:r>
    </w:p>
    <w:p w14:paraId="588A59BA" w14:textId="77777777" w:rsidR="00F57B00" w:rsidRDefault="009418CF">
      <w:pPr>
        <w:pStyle w:val="Heading2"/>
      </w:pPr>
      <w:r>
        <w:t>Contacts</w:t>
      </w:r>
    </w:p>
    <w:p w14:paraId="588A59BB" w14:textId="77777777" w:rsidR="00F57B00" w:rsidRDefault="009A33BA">
      <w:r>
        <w:t xml:space="preserve">Following is a complete list of all </w:t>
      </w:r>
      <w:r w:rsidR="009418CF">
        <w:t>team members</w:t>
      </w:r>
      <w:r>
        <w:t>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056"/>
        <w:gridCol w:w="2504"/>
        <w:gridCol w:w="3790"/>
      </w:tblGrid>
      <w:tr w:rsidR="00CA78FD" w14:paraId="588A59BF" w14:textId="77777777" w:rsidTr="00CA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4" w:type="pct"/>
          </w:tcPr>
          <w:p w14:paraId="588A59BC" w14:textId="77777777" w:rsidR="00CA78FD" w:rsidRDefault="00CA78FD">
            <w:r>
              <w:t>Name</w:t>
            </w:r>
          </w:p>
        </w:tc>
        <w:tc>
          <w:tcPr>
            <w:tcW w:w="1339" w:type="pct"/>
          </w:tcPr>
          <w:p w14:paraId="588A59BD" w14:textId="77777777" w:rsidR="00CA78FD" w:rsidRDefault="00CA78FD">
            <w:r>
              <w:t>Contact Number</w:t>
            </w:r>
            <w:r w:rsidR="007D3524">
              <w:t>s</w:t>
            </w:r>
          </w:p>
        </w:tc>
        <w:tc>
          <w:tcPr>
            <w:tcW w:w="2028" w:type="pct"/>
          </w:tcPr>
          <w:p w14:paraId="588A59BE" w14:textId="77777777" w:rsidR="00CA78FD" w:rsidRDefault="00CA78FD">
            <w:r>
              <w:t>Email</w:t>
            </w:r>
            <w:r w:rsidR="007D3524">
              <w:t>s</w:t>
            </w:r>
          </w:p>
        </w:tc>
      </w:tr>
      <w:tr w:rsidR="00CA78FD" w14:paraId="588A59C3" w14:textId="77777777" w:rsidTr="00CA78FD">
        <w:tc>
          <w:tcPr>
            <w:tcW w:w="1634" w:type="pct"/>
          </w:tcPr>
          <w:p w14:paraId="588A59C0" w14:textId="77777777" w:rsidR="00CA78FD" w:rsidRDefault="00CA78FD" w:rsidP="009418CF">
            <w:r>
              <w:t>Nguyen Anh Quan</w:t>
            </w:r>
          </w:p>
        </w:tc>
        <w:tc>
          <w:tcPr>
            <w:tcW w:w="1339" w:type="pct"/>
          </w:tcPr>
          <w:p w14:paraId="588A59C1" w14:textId="77777777" w:rsidR="00CA78FD" w:rsidRDefault="00CA78FD">
            <w:r>
              <w:t>090 799 04 90</w:t>
            </w:r>
          </w:p>
        </w:tc>
        <w:tc>
          <w:tcPr>
            <w:tcW w:w="2028" w:type="pct"/>
          </w:tcPr>
          <w:p w14:paraId="588A59C2" w14:textId="77777777" w:rsidR="00CA78FD" w:rsidRDefault="0074701E">
            <w:r>
              <w:t>1359049</w:t>
            </w:r>
            <w:r w:rsidR="00CA78FD">
              <w:t>@itec.hcmus.edu.vn</w:t>
            </w:r>
          </w:p>
        </w:tc>
      </w:tr>
      <w:tr w:rsidR="00CA78FD" w14:paraId="588A59C7" w14:textId="77777777" w:rsidTr="00CA78FD">
        <w:tc>
          <w:tcPr>
            <w:tcW w:w="1634" w:type="pct"/>
          </w:tcPr>
          <w:p w14:paraId="588A59C4" w14:textId="77777777" w:rsidR="00CA78FD" w:rsidRDefault="00CA78FD" w:rsidP="0022196F">
            <w:pPr>
              <w:jc w:val="both"/>
            </w:pPr>
            <w:r>
              <w:t>Le Huynh Anh Tuan</w:t>
            </w:r>
          </w:p>
        </w:tc>
        <w:tc>
          <w:tcPr>
            <w:tcW w:w="1339" w:type="pct"/>
          </w:tcPr>
          <w:p w14:paraId="588A59C5" w14:textId="77777777" w:rsidR="00CA78FD" w:rsidRDefault="00CA78FD">
            <w:r w:rsidRPr="0022196F">
              <w:t>090 815 77 82</w:t>
            </w:r>
          </w:p>
        </w:tc>
        <w:tc>
          <w:tcPr>
            <w:tcW w:w="2028" w:type="pct"/>
          </w:tcPr>
          <w:p w14:paraId="588A59C6" w14:textId="77777777" w:rsidR="00CA78FD" w:rsidRPr="0022196F" w:rsidRDefault="002550D3">
            <w:r>
              <w:t>1159056</w:t>
            </w:r>
            <w:r w:rsidR="00CA78FD">
              <w:t>@itec.hcmus.edu.vn</w:t>
            </w:r>
          </w:p>
        </w:tc>
      </w:tr>
      <w:tr w:rsidR="00CA78FD" w14:paraId="588A59CB" w14:textId="77777777" w:rsidTr="00CA78FD">
        <w:tc>
          <w:tcPr>
            <w:tcW w:w="1634" w:type="pct"/>
          </w:tcPr>
          <w:p w14:paraId="588A59C8" w14:textId="77777777" w:rsidR="00CA78FD" w:rsidRDefault="00CA78FD">
            <w:r>
              <w:t>Bui Nguyen Thien Khanh</w:t>
            </w:r>
          </w:p>
        </w:tc>
        <w:tc>
          <w:tcPr>
            <w:tcW w:w="1339" w:type="pct"/>
          </w:tcPr>
          <w:p w14:paraId="588A59C9" w14:textId="77777777" w:rsidR="00CA78FD" w:rsidRDefault="00CA78FD">
            <w:r>
              <w:t>090 691 74 23</w:t>
            </w:r>
          </w:p>
        </w:tc>
        <w:tc>
          <w:tcPr>
            <w:tcW w:w="2028" w:type="pct"/>
          </w:tcPr>
          <w:p w14:paraId="588A59CA" w14:textId="77777777" w:rsidR="00CA78FD" w:rsidRDefault="00CA78FD">
            <w:r>
              <w:t>1359041@itec.hcmus.edu.vn</w:t>
            </w:r>
          </w:p>
        </w:tc>
      </w:tr>
      <w:tr w:rsidR="00CA78FD" w14:paraId="588A59CF" w14:textId="77777777" w:rsidTr="00CA78FD">
        <w:tc>
          <w:tcPr>
            <w:tcW w:w="1634" w:type="pct"/>
          </w:tcPr>
          <w:p w14:paraId="588A59CC" w14:textId="77777777" w:rsidR="00CA78FD" w:rsidRDefault="00CA78FD">
            <w:r>
              <w:t>Dang Thi Thao My</w:t>
            </w:r>
          </w:p>
        </w:tc>
        <w:tc>
          <w:tcPr>
            <w:tcW w:w="1339" w:type="pct"/>
          </w:tcPr>
          <w:p w14:paraId="588A59CD" w14:textId="77777777" w:rsidR="00CA78FD" w:rsidRDefault="00CA78FD">
            <w:r>
              <w:t>093 202 55 78</w:t>
            </w:r>
          </w:p>
        </w:tc>
        <w:tc>
          <w:tcPr>
            <w:tcW w:w="2028" w:type="pct"/>
          </w:tcPr>
          <w:p w14:paraId="588A59CE" w14:textId="77777777" w:rsidR="00CA78FD" w:rsidRDefault="00CA78FD" w:rsidP="00CA78FD">
            <w:r>
              <w:t>1359042@itec.hcmus.edu.vn</w:t>
            </w:r>
          </w:p>
        </w:tc>
      </w:tr>
    </w:tbl>
    <w:p w14:paraId="588A59D0" w14:textId="77777777" w:rsidR="009418CF" w:rsidRDefault="00957DD4" w:rsidP="009418CF">
      <w:pPr>
        <w:pStyle w:val="Heading2"/>
      </w:pPr>
      <w:r>
        <w:t>Change History</w:t>
      </w:r>
    </w:p>
    <w:p w14:paraId="588A59D1" w14:textId="77777777" w:rsidR="009418CF" w:rsidRDefault="009418CF" w:rsidP="009418CF">
      <w:r>
        <w:t xml:space="preserve">Following is a complete list of all </w:t>
      </w:r>
      <w:r w:rsidR="00F76498">
        <w:t>team charter changes</w:t>
      </w:r>
      <w:r>
        <w:t>:</w:t>
      </w:r>
    </w:p>
    <w:tbl>
      <w:tblPr>
        <w:tblStyle w:val="ProposalTable"/>
        <w:tblpPr w:leftFromText="180" w:rightFromText="180" w:vertAnchor="text" w:horzAnchor="margin" w:tblpY="-22"/>
        <w:tblW w:w="4974" w:type="pct"/>
        <w:tblLook w:val="04A0" w:firstRow="1" w:lastRow="0" w:firstColumn="1" w:lastColumn="0" w:noHBand="0" w:noVBand="1"/>
        <w:tblDescription w:val="Project deliverables"/>
      </w:tblPr>
      <w:tblGrid>
        <w:gridCol w:w="2772"/>
        <w:gridCol w:w="2176"/>
        <w:gridCol w:w="2178"/>
        <w:gridCol w:w="2175"/>
      </w:tblGrid>
      <w:tr w:rsidR="007C2FC5" w14:paraId="588A59D6" w14:textId="77777777" w:rsidTr="007C2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tcW w:w="1490" w:type="pct"/>
          </w:tcPr>
          <w:p w14:paraId="588A59D2" w14:textId="77777777" w:rsidR="007C2FC5" w:rsidRDefault="007C2FC5" w:rsidP="007C2FC5">
            <w:r>
              <w:t>Version</w:t>
            </w:r>
          </w:p>
        </w:tc>
        <w:tc>
          <w:tcPr>
            <w:tcW w:w="1170" w:type="pct"/>
          </w:tcPr>
          <w:p w14:paraId="588A59D3" w14:textId="77777777" w:rsidR="007C2FC5" w:rsidRDefault="007C2FC5" w:rsidP="007C2FC5">
            <w:r>
              <w:t>Date</w:t>
            </w:r>
          </w:p>
        </w:tc>
        <w:tc>
          <w:tcPr>
            <w:tcW w:w="1171" w:type="pct"/>
          </w:tcPr>
          <w:p w14:paraId="588A59D4" w14:textId="77777777" w:rsidR="007C2FC5" w:rsidRDefault="007C2FC5" w:rsidP="007C2FC5">
            <w:r>
              <w:t>Author</w:t>
            </w:r>
          </w:p>
        </w:tc>
        <w:tc>
          <w:tcPr>
            <w:tcW w:w="1169" w:type="pct"/>
          </w:tcPr>
          <w:p w14:paraId="588A59D5" w14:textId="77777777" w:rsidR="007C2FC5" w:rsidRDefault="007C2FC5" w:rsidP="007C2FC5">
            <w:r>
              <w:t>Changes</w:t>
            </w:r>
          </w:p>
        </w:tc>
      </w:tr>
      <w:tr w:rsidR="007C2FC5" w14:paraId="588A59DB" w14:textId="77777777" w:rsidTr="007C2FC5">
        <w:trPr>
          <w:trHeight w:val="113"/>
        </w:trPr>
        <w:tc>
          <w:tcPr>
            <w:tcW w:w="1490" w:type="pct"/>
          </w:tcPr>
          <w:p w14:paraId="588A59D7" w14:textId="77777777" w:rsidR="007C2FC5" w:rsidRDefault="007C2FC5" w:rsidP="007C2FC5">
            <w:r>
              <w:t>1.0</w:t>
            </w:r>
          </w:p>
        </w:tc>
        <w:tc>
          <w:tcPr>
            <w:tcW w:w="1170" w:type="pct"/>
          </w:tcPr>
          <w:p w14:paraId="588A59D8" w14:textId="77777777" w:rsidR="007C2FC5" w:rsidRDefault="007C2FC5" w:rsidP="007C2FC5">
            <w:r>
              <w:t>10/12/2016</w:t>
            </w:r>
          </w:p>
        </w:tc>
        <w:tc>
          <w:tcPr>
            <w:tcW w:w="1171" w:type="pct"/>
          </w:tcPr>
          <w:p w14:paraId="588A59D9" w14:textId="77777777" w:rsidR="007C2FC5" w:rsidRDefault="007C2FC5" w:rsidP="007C2FC5">
            <w:r>
              <w:t>My Dang</w:t>
            </w:r>
          </w:p>
        </w:tc>
        <w:tc>
          <w:tcPr>
            <w:tcW w:w="1169" w:type="pct"/>
          </w:tcPr>
          <w:p w14:paraId="588A59DA" w14:textId="77777777" w:rsidR="007C2FC5" w:rsidRDefault="007C2FC5" w:rsidP="007C2FC5">
            <w:r>
              <w:t>Initial version</w:t>
            </w:r>
          </w:p>
        </w:tc>
      </w:tr>
      <w:tr w:rsidR="007C2FC5" w14:paraId="588A59E0" w14:textId="77777777" w:rsidTr="007C2FC5">
        <w:trPr>
          <w:trHeight w:val="113"/>
        </w:trPr>
        <w:tc>
          <w:tcPr>
            <w:tcW w:w="1490" w:type="pct"/>
          </w:tcPr>
          <w:p w14:paraId="588A59DC" w14:textId="77777777" w:rsidR="007C2FC5" w:rsidRDefault="007C2FC5" w:rsidP="007C2FC5">
            <w:r>
              <w:t>1.1</w:t>
            </w:r>
          </w:p>
        </w:tc>
        <w:tc>
          <w:tcPr>
            <w:tcW w:w="1170" w:type="pct"/>
          </w:tcPr>
          <w:p w14:paraId="588A59DD" w14:textId="77777777" w:rsidR="007C2FC5" w:rsidRDefault="007C2FC5" w:rsidP="007C2FC5">
            <w:r>
              <w:t>12/23/2016</w:t>
            </w:r>
          </w:p>
        </w:tc>
        <w:tc>
          <w:tcPr>
            <w:tcW w:w="1171" w:type="pct"/>
          </w:tcPr>
          <w:p w14:paraId="588A59DE" w14:textId="77777777" w:rsidR="007C2FC5" w:rsidRDefault="007C2FC5" w:rsidP="007C2FC5">
            <w:r>
              <w:t>My Dang</w:t>
            </w:r>
          </w:p>
        </w:tc>
        <w:tc>
          <w:tcPr>
            <w:tcW w:w="1169" w:type="pct"/>
          </w:tcPr>
          <w:p w14:paraId="588A59DF" w14:textId="77777777" w:rsidR="007C2FC5" w:rsidRDefault="007C2FC5" w:rsidP="007C2FC5">
            <w:r>
              <w:t>Update Lateness and Not completing work</w:t>
            </w:r>
          </w:p>
        </w:tc>
      </w:tr>
    </w:tbl>
    <w:p w14:paraId="588A59E1" w14:textId="77777777" w:rsidR="007C2FC5" w:rsidRDefault="007C2FC5" w:rsidP="009418CF"/>
    <w:sectPr w:rsidR="007C2FC5" w:rsidSect="00B44BBC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A59E4" w14:textId="77777777" w:rsidR="00F473E8" w:rsidRDefault="00F473E8">
      <w:pPr>
        <w:spacing w:after="0" w:line="240" w:lineRule="auto"/>
      </w:pPr>
      <w:r>
        <w:separator/>
      </w:r>
    </w:p>
  </w:endnote>
  <w:endnote w:type="continuationSeparator" w:id="0">
    <w:p w14:paraId="588A59E5" w14:textId="77777777" w:rsidR="00F473E8" w:rsidRDefault="00F4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A59E2" w14:textId="77777777" w:rsidR="00F473E8" w:rsidRDefault="00F473E8">
      <w:pPr>
        <w:spacing w:after="0" w:line="240" w:lineRule="auto"/>
      </w:pPr>
      <w:r>
        <w:separator/>
      </w:r>
    </w:p>
  </w:footnote>
  <w:footnote w:type="continuationSeparator" w:id="0">
    <w:p w14:paraId="588A59E3" w14:textId="77777777" w:rsidR="00F473E8" w:rsidRDefault="00F4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A59E6" w14:textId="77777777" w:rsidR="00F57B00" w:rsidRDefault="009A33B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A59E7" wp14:editId="588A59E8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8A59E9" w14:textId="77777777" w:rsidR="00F57B00" w:rsidRDefault="009A33B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40F1C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8A59E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14:paraId="588A59E9" w14:textId="77777777" w:rsidR="00F57B00" w:rsidRDefault="009A33B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40F1C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D8EF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BC"/>
    <w:rsid w:val="000B0D9E"/>
    <w:rsid w:val="000F45B7"/>
    <w:rsid w:val="0021074D"/>
    <w:rsid w:val="0022196F"/>
    <w:rsid w:val="00223F2B"/>
    <w:rsid w:val="00240F1C"/>
    <w:rsid w:val="002550D3"/>
    <w:rsid w:val="00276897"/>
    <w:rsid w:val="00313615"/>
    <w:rsid w:val="003138DC"/>
    <w:rsid w:val="00420975"/>
    <w:rsid w:val="00513203"/>
    <w:rsid w:val="005E14AC"/>
    <w:rsid w:val="00731948"/>
    <w:rsid w:val="00732339"/>
    <w:rsid w:val="0074701E"/>
    <w:rsid w:val="007501D8"/>
    <w:rsid w:val="007C2FC5"/>
    <w:rsid w:val="007D3524"/>
    <w:rsid w:val="007D4B03"/>
    <w:rsid w:val="008B67B0"/>
    <w:rsid w:val="008C2B50"/>
    <w:rsid w:val="009418CF"/>
    <w:rsid w:val="00957DD4"/>
    <w:rsid w:val="00984193"/>
    <w:rsid w:val="009A33BA"/>
    <w:rsid w:val="00A61B08"/>
    <w:rsid w:val="00B44BBC"/>
    <w:rsid w:val="00C743CD"/>
    <w:rsid w:val="00CA065C"/>
    <w:rsid w:val="00CA78FD"/>
    <w:rsid w:val="00E14D83"/>
    <w:rsid w:val="00F16022"/>
    <w:rsid w:val="00F473E8"/>
    <w:rsid w:val="00F57B00"/>
    <w:rsid w:val="00F76498"/>
    <w:rsid w:val="00F950CF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8A5983"/>
  <w15:chartTrackingRefBased/>
  <w15:docId w15:val="{34B95A2A-0D32-4AAE-8640-732E120D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CD234C68264F878FCDA61A3F47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E150C-A4F7-40BB-806A-1A33463B2B4D}"/>
      </w:docPartPr>
      <w:docPartBody>
        <w:p w:rsidR="00702088" w:rsidRDefault="00DB306D">
          <w:pPr>
            <w:pStyle w:val="77CD234C68264F878FCDA61A3F479FD1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6D"/>
    <w:rsid w:val="001071FA"/>
    <w:rsid w:val="00702088"/>
    <w:rsid w:val="00CC00AA"/>
    <w:rsid w:val="00DB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D234C68264F878FCDA61A3F479FD1">
    <w:name w:val="77CD234C68264F878FCDA61A3F479F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292BAE7C4E4E09A8BFE9D0C03AB5A0">
    <w:name w:val="23292BAE7C4E4E09A8BFE9D0C03AB5A0"/>
  </w:style>
  <w:style w:type="paragraph" w:customStyle="1" w:styleId="BD39836A7624441D949AC74B9DDF7D18">
    <w:name w:val="BD39836A7624441D949AC74B9DDF7D18"/>
  </w:style>
  <w:style w:type="paragraph" w:customStyle="1" w:styleId="E3FDAED1A2A44238B043A262A7E9CA15">
    <w:name w:val="E3FDAED1A2A44238B043A262A7E9C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8F20A0F940418F6CD598392AC214" ma:contentTypeVersion="1" ma:contentTypeDescription="Create a new document." ma:contentTypeScope="" ma:versionID="35c9c33c8074769e0c3719b891cbe0ab">
  <xsd:schema xmlns:xsd="http://www.w3.org/2001/XMLSchema" xmlns:xs="http://www.w3.org/2001/XMLSchema" xmlns:p="http://schemas.microsoft.com/office/2006/metadata/properties" xmlns:ns3="6374be42-df91-4444-9bf3-c96a331f37dd" targetNamespace="http://schemas.microsoft.com/office/2006/metadata/properties" ma:root="true" ma:fieldsID="de7c4d1b1d03e9395c1b51ce44dabf2b" ns3:_="">
    <xsd:import namespace="6374be42-df91-4444-9bf3-c96a331f37dd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4be42-df91-4444-9bf3-c96a331f37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74be42-df91-4444-9bf3-c96a331f37dd">P01MDMA81HC-1107182191-7</_dlc_DocId>
    <_dlc_DocIdUrl xmlns="6374be42-df91-4444-9bf3-c96a331f37dd">
      <Url>https://mysites.inside-share.bosch.com/my/dma81hc/_layouts/15/DocIdRedir.aspx?ID=P01MDMA81HC-1107182191-7</Url>
      <Description>P01MDMA81HC-1107182191-7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E483-4F56-441F-9D81-913CD29A6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4be42-df91-4444-9bf3-c96a331f3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F203F-0720-410A-BCEA-4994863AFADB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374be42-df91-4444-9bf3-c96a331f37dd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5AF067-8EDA-4C34-B84A-E70D7FF05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E37632-D286-46F0-8642-63F338AE4A1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B84399D-7DF8-4923-BFB9-761068D7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R&amp;D Kitty team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</dc:creator>
  <cp:keywords/>
  <cp:lastModifiedBy>FIXED-TERM Dang Thi Thao My (RBVH/ETI1)</cp:lastModifiedBy>
  <cp:revision>32</cp:revision>
  <dcterms:created xsi:type="dcterms:W3CDTF">2016-10-12T13:41:00Z</dcterms:created>
  <dcterms:modified xsi:type="dcterms:W3CDTF">2017-04-30T06:26:00Z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  <property fmtid="{D5CDD505-2E9C-101B-9397-08002B2CF9AE}" pid="3" name="ContentTypeId">
    <vt:lpwstr>0x01010049008F20A0F940418F6CD598392AC214</vt:lpwstr>
  </property>
  <property fmtid="{D5CDD505-2E9C-101B-9397-08002B2CF9AE}" pid="4" name="IsMyDocuments">
    <vt:bool>true</vt:bool>
  </property>
  <property fmtid="{D5CDD505-2E9C-101B-9397-08002B2CF9AE}" pid="5" name="_dlc_DocIdItemGuid">
    <vt:lpwstr>3929afec-acfc-49f7-ac3f-93e3d1faee97</vt:lpwstr>
  </property>
</Properties>
</file>